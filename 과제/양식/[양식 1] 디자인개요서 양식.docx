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FC1E9E">
      <w:pPr>
        <w:pStyle w:val="a8"/>
        <w:spacing w:before="1800" w:after="180"/>
        <w:ind w:right="600"/>
      </w:pPr>
      <w:r>
        <w:pict>
          <v:line id="_x0000_s1029" style="position:absolute;left:0;text-align:left;z-index:251658240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251657216;mso-position-vertical-relative:page" fillcolor="#ddd" stroked="f">
            <w10:wrap anchory="page"/>
          </v:rect>
        </w:pict>
      </w:r>
    </w:p>
    <w:p w:rsidR="00032A93" w:rsidRPr="0017605B" w:rsidRDefault="0017605B">
      <w:pPr>
        <w:pStyle w:val="a9"/>
        <w:spacing w:after="720"/>
        <w:ind w:right="1000"/>
        <w:rPr>
          <w:spacing w:val="0"/>
        </w:rPr>
      </w:pPr>
      <w:r w:rsidRPr="0017605B">
        <w:rPr>
          <w:rFonts w:hint="eastAsia"/>
          <w:spacing w:val="0"/>
        </w:rPr>
        <w:t>P</w:t>
      </w:r>
      <w:r w:rsidRPr="0017605B">
        <w:rPr>
          <w:spacing w:val="0"/>
        </w:rPr>
        <w:t>roject Design Brief</w:t>
      </w:r>
    </w:p>
    <w:p w:rsidR="006D5CF6" w:rsidRDefault="006D5CF6" w:rsidP="006D5CF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17605B" w:rsidTr="00995866">
        <w:trPr>
          <w:trHeight w:val="1044"/>
        </w:trPr>
        <w:tc>
          <w:tcPr>
            <w:tcW w:w="1384" w:type="dxa"/>
            <w:vAlign w:val="center"/>
          </w:tcPr>
          <w:p w:rsidR="0017605B" w:rsidRPr="00995866" w:rsidRDefault="0017605B" w:rsidP="00995866">
            <w:pPr>
              <w:rPr>
                <w:sz w:val="24"/>
              </w:rPr>
            </w:pPr>
            <w:r w:rsidRPr="00995866">
              <w:rPr>
                <w:rFonts w:hint="eastAsia"/>
                <w:sz w:val="24"/>
              </w:rPr>
              <w:t>P</w:t>
            </w:r>
            <w:r w:rsidRPr="00995866">
              <w:rPr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:rsidR="0017605B" w:rsidRPr="00995866" w:rsidRDefault="0017605B" w:rsidP="00995866">
            <w:pPr>
              <w:rPr>
                <w:sz w:val="24"/>
              </w:rPr>
            </w:pPr>
          </w:p>
        </w:tc>
      </w:tr>
    </w:tbl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xx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995866"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/>
        </w:rPr>
        <w:t xml:space="preserve">234 </w:t>
      </w:r>
      <w:r w:rsidRPr="00EA38AD">
        <w:rPr>
          <w:rFonts w:ascii="맑은 고딕" w:eastAsia="맑은 고딕" w:hAnsi="맑은 고딕" w:hint="eastAsia"/>
        </w:rPr>
        <w:t>홍길동</w:t>
      </w:r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995866"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345 허균</w:t>
      </w:r>
    </w:p>
    <w:p w:rsidR="00995866" w:rsidRPr="00EA38AD" w:rsidRDefault="00995866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69</w:t>
      </w:r>
      <w:r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장길산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r w:rsidRPr="00EA38AD">
        <w:rPr>
          <w:rFonts w:ascii="맑은 고딕" w:eastAsia="맑은 고딕" w:hAnsi="맑은 고딕" w:hint="eastAsia"/>
        </w:rPr>
        <w:t>김컴공 교수님</w:t>
      </w:r>
      <w:r w:rsidR="00995866">
        <w:rPr>
          <w:rFonts w:ascii="맑은 고딕" w:eastAsia="맑은 고딕" w:hAnsi="맑은 고딕" w:hint="eastAsia"/>
        </w:rPr>
        <w:t xml:space="preserve"> </w:t>
      </w:r>
    </w:p>
    <w:p w:rsidR="00032A93" w:rsidRDefault="00F106F6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995866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3</w:t>
            </w:r>
            <w:r w:rsidR="001156B5">
              <w:rPr>
                <w:rFonts w:hint="eastAsia"/>
                <w:spacing w:val="-20"/>
              </w:rPr>
              <w:t>/</w:t>
            </w:r>
            <w:r w:rsidR="008A1DDD">
              <w:rPr>
                <w:rFonts w:hint="eastAsia"/>
                <w:spacing w:val="-20"/>
              </w:rPr>
              <w:t>0</w:t>
            </w:r>
            <w:r>
              <w:rPr>
                <w:spacing w:val="-20"/>
              </w:rPr>
              <w:t>6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BF079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홍길동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7A2E29" w:rsidRDefault="002B5DB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129092293" w:history="1">
        <w:r w:rsidR="007A2E29" w:rsidRPr="00703A14">
          <w:rPr>
            <w:rStyle w:val="af"/>
            <w:noProof/>
          </w:rPr>
          <w:t>1.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프로젝트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주제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이름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_Toc129092293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5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4" w:history="1">
        <w:r w:rsidR="007A2E29" w:rsidRPr="00703A14">
          <w:rPr>
            <w:rStyle w:val="af"/>
            <w:noProof/>
          </w:rPr>
          <w:t>2.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대상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이해당사자</w:t>
        </w:r>
        <w:r w:rsidR="007A2E29" w:rsidRPr="00703A14">
          <w:rPr>
            <w:rStyle w:val="af"/>
            <w:noProof/>
          </w:rPr>
          <w:t xml:space="preserve"> (stakeholder)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_Toc129092294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5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5" w:history="1">
        <w:r w:rsidR="007A2E29" w:rsidRPr="00703A14">
          <w:rPr>
            <w:rStyle w:val="af"/>
            <w:noProof/>
          </w:rPr>
          <w:t>3.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이해당사자의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고충</w:t>
        </w:r>
        <w:r w:rsidR="007A2E29" w:rsidRPr="00703A14">
          <w:rPr>
            <w:rStyle w:val="af"/>
            <w:noProof/>
          </w:rPr>
          <w:t xml:space="preserve">(pain point) </w:t>
        </w:r>
        <w:r w:rsidR="007A2E29" w:rsidRPr="00703A14">
          <w:rPr>
            <w:rStyle w:val="af"/>
            <w:noProof/>
          </w:rPr>
          <w:t>또는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니즈</w:t>
        </w:r>
        <w:r w:rsidR="007A2E29" w:rsidRPr="00703A14">
          <w:rPr>
            <w:rStyle w:val="af"/>
            <w:noProof/>
          </w:rPr>
          <w:t>(needs)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_Toc129092295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5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6" w:history="1">
        <w:r w:rsidR="007A2E29" w:rsidRPr="00703A14">
          <w:rPr>
            <w:rStyle w:val="af"/>
            <w:noProof/>
          </w:rPr>
          <w:t>4.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이해당사자의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이유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_Toc129092296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5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7" w:history="1">
        <w:r w:rsidR="007A2E29" w:rsidRPr="00703A14">
          <w:rPr>
            <w:rStyle w:val="af"/>
            <w:noProof/>
          </w:rPr>
          <w:t>5.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프로젝트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수행자의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의도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_Toc129092297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5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8" w:history="1">
        <w:r w:rsidR="007A2E29" w:rsidRPr="00703A14">
          <w:rPr>
            <w:rStyle w:val="af"/>
            <w:noProof/>
          </w:rPr>
          <w:t>6.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탐구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내용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및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기대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결과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_Toc129092298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6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299" w:history="1">
        <w:r w:rsidR="007A2E29" w:rsidRPr="00703A14">
          <w:rPr>
            <w:rStyle w:val="af"/>
            <w:noProof/>
          </w:rPr>
          <w:t>7.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프로젝트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관련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학습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계획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_Toc129092299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6</w:t>
        </w:r>
        <w:r w:rsidR="007A2E29">
          <w:rPr>
            <w:noProof/>
            <w:webHidden/>
          </w:rPr>
          <w:fldChar w:fldCharType="end"/>
        </w:r>
      </w:hyperlink>
    </w:p>
    <w:p w:rsidR="007A2E29" w:rsidRDefault="00FC1E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092300" w:history="1">
        <w:r w:rsidR="007A2E29" w:rsidRPr="00703A14">
          <w:rPr>
            <w:rStyle w:val="af"/>
            <w:noProof/>
          </w:rPr>
          <w:t>8.</w:t>
        </w:r>
        <w:r w:rsidR="007A2E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A2E29" w:rsidRPr="00703A14">
          <w:rPr>
            <w:rStyle w:val="af"/>
            <w:noProof/>
          </w:rPr>
          <w:t>프로젝트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관련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현장방문</w:t>
        </w:r>
        <w:r w:rsidR="007A2E29" w:rsidRPr="00703A14">
          <w:rPr>
            <w:rStyle w:val="af"/>
            <w:noProof/>
          </w:rPr>
          <w:t xml:space="preserve"> / </w:t>
        </w:r>
        <w:r w:rsidR="007A2E29" w:rsidRPr="00703A14">
          <w:rPr>
            <w:rStyle w:val="af"/>
            <w:noProof/>
          </w:rPr>
          <w:t>인터뷰</w:t>
        </w:r>
        <w:r w:rsidR="007A2E29" w:rsidRPr="00703A14">
          <w:rPr>
            <w:rStyle w:val="af"/>
            <w:noProof/>
          </w:rPr>
          <w:t xml:space="preserve"> / </w:t>
        </w:r>
        <w:r w:rsidR="007A2E29" w:rsidRPr="00703A14">
          <w:rPr>
            <w:rStyle w:val="af"/>
            <w:noProof/>
          </w:rPr>
          <w:t>관찰</w:t>
        </w:r>
        <w:r w:rsidR="007A2E29" w:rsidRPr="00703A14">
          <w:rPr>
            <w:rStyle w:val="af"/>
            <w:noProof/>
          </w:rPr>
          <w:t xml:space="preserve"> </w:t>
        </w:r>
        <w:r w:rsidR="007A2E29" w:rsidRPr="00703A14">
          <w:rPr>
            <w:rStyle w:val="af"/>
            <w:noProof/>
          </w:rPr>
          <w:t>계획</w:t>
        </w:r>
        <w:r w:rsidR="007A2E29">
          <w:rPr>
            <w:noProof/>
            <w:webHidden/>
          </w:rPr>
          <w:tab/>
        </w:r>
        <w:r w:rsidR="007A2E29">
          <w:rPr>
            <w:noProof/>
            <w:webHidden/>
          </w:rPr>
          <w:fldChar w:fldCharType="begin"/>
        </w:r>
        <w:r w:rsidR="007A2E29">
          <w:rPr>
            <w:noProof/>
            <w:webHidden/>
          </w:rPr>
          <w:instrText xml:space="preserve"> PAGEREF _Toc129092300 \h </w:instrText>
        </w:r>
        <w:r w:rsidR="007A2E29">
          <w:rPr>
            <w:noProof/>
            <w:webHidden/>
          </w:rPr>
        </w:r>
        <w:r w:rsidR="007A2E29">
          <w:rPr>
            <w:noProof/>
            <w:webHidden/>
          </w:rPr>
          <w:fldChar w:fldCharType="separate"/>
        </w:r>
        <w:r w:rsidR="007A2E29">
          <w:rPr>
            <w:noProof/>
            <w:webHidden/>
          </w:rPr>
          <w:t>6</w:t>
        </w:r>
        <w:r w:rsidR="007A2E29"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2A79BA" w:rsidRDefault="002B5DB2" w:rsidP="001A0925">
      <w:r>
        <w:rPr>
          <w:smallCaps/>
        </w:rP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rPr>
          <w:smallCaps/>
        </w:rPr>
        <w:fldChar w:fldCharType="separate"/>
      </w:r>
      <w:r w:rsidR="00D47BEA">
        <w:rPr>
          <w:rFonts w:hint="eastAsia"/>
          <w:b/>
          <w:bCs/>
          <w:smallCaps/>
          <w:noProof/>
        </w:rPr>
        <w:t>그림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목차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항목을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찾을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수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없습니다</w:t>
      </w:r>
      <w:r w:rsidR="00D47BEA">
        <w:rPr>
          <w:rFonts w:hint="eastAsia"/>
          <w:b/>
          <w:bCs/>
          <w:smallCaps/>
          <w:noProof/>
        </w:rPr>
        <w:t>.</w:t>
      </w:r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129092293"/>
      <w:r w:rsidR="00995866">
        <w:rPr>
          <w:rFonts w:hint="eastAsia"/>
        </w:rPr>
        <w:lastRenderedPageBreak/>
        <w:t>프로젝트</w:t>
      </w:r>
      <w:r w:rsidR="00995866">
        <w:rPr>
          <w:rFonts w:hint="eastAsia"/>
        </w:rPr>
        <w:t xml:space="preserve"> </w:t>
      </w:r>
      <w:r w:rsidR="00995866">
        <w:rPr>
          <w:rFonts w:hint="eastAsia"/>
        </w:rPr>
        <w:t>주제</w:t>
      </w:r>
      <w:r w:rsidR="00995866">
        <w:rPr>
          <w:rFonts w:hint="eastAsia"/>
        </w:rPr>
        <w:t xml:space="preserve"> </w:t>
      </w:r>
      <w:r w:rsidR="00995866">
        <w:rPr>
          <w:rFonts w:hint="eastAsia"/>
        </w:rPr>
        <w:t>이름</w:t>
      </w:r>
      <w:bookmarkEnd w:id="0"/>
    </w:p>
    <w:p w:rsidR="0030185B" w:rsidRPr="0030185B" w:rsidRDefault="0030185B" w:rsidP="0030185B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30185B">
        <w:rPr>
          <w:rFonts w:asciiTheme="minorEastAsia" w:eastAsiaTheme="minorEastAsia" w:hAnsiTheme="minorEastAsia" w:hint="eastAsia"/>
          <w:b w:val="0"/>
          <w:sz w:val="20"/>
          <w:szCs w:val="20"/>
        </w:rPr>
        <w:t>참고] 주제에 근사한 이름으로 작명</w:t>
      </w:r>
    </w:p>
    <w:p w:rsidR="00D37C34" w:rsidRPr="0030185B" w:rsidRDefault="00D37C34" w:rsidP="0030185B"/>
    <w:p w:rsidR="001A0925" w:rsidRPr="00041E74" w:rsidRDefault="00995866" w:rsidP="00043AD2">
      <w:pPr>
        <w:pStyle w:val="10"/>
        <w:spacing w:before="540" w:after="360"/>
      </w:pPr>
      <w:bookmarkStart w:id="1" w:name="_Toc129092294"/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이해당사자</w:t>
      </w:r>
      <w:r>
        <w:rPr>
          <w:rFonts w:hint="eastAsia"/>
        </w:rPr>
        <w:t xml:space="preserve"> (</w:t>
      </w:r>
      <w:r>
        <w:t>stakeholder</w:t>
      </w:r>
      <w:r w:rsidR="00FC1E9E">
        <w:rPr>
          <w:rFonts w:hint="eastAsia"/>
        </w:rPr>
        <w:t>s</w:t>
      </w:r>
      <w:r>
        <w:t>)</w:t>
      </w:r>
      <w:bookmarkEnd w:id="1"/>
    </w:p>
    <w:p w:rsidR="00041E74" w:rsidRPr="00041E74" w:rsidRDefault="00744028" w:rsidP="00041E74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>참고]</w:t>
      </w:r>
      <w:r w:rsidR="00F106F6"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="00041E74" w:rsidRPr="00041E74">
        <w:rPr>
          <w:rFonts w:asciiTheme="minorEastAsia" w:eastAsiaTheme="minorEastAsia" w:hAnsiTheme="minorEastAsia" w:hint="eastAsia"/>
          <w:b w:val="0"/>
          <w:spacing w:val="-16"/>
          <w:sz w:val="20"/>
          <w:szCs w:val="20"/>
        </w:rPr>
        <w:t>프로젝트의 대상 이해당사자(고객/사용자/관리자 등)를 기술</w:t>
      </w:r>
    </w:p>
    <w:p w:rsidR="00041E74" w:rsidRPr="00041E74" w:rsidRDefault="00041E74" w:rsidP="00041E74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041E74">
        <w:rPr>
          <w:rFonts w:ascii="MS Gothic" w:eastAsia="MS Gothic" w:hAnsi="MS Gothic" w:cs="MS Gothic" w:hint="eastAsia"/>
          <w:b w:val="0"/>
          <w:sz w:val="20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어떤 고객/사용자를 위해 프로젝트를 설계하는가?</w:t>
      </w:r>
    </w:p>
    <w:p w:rsidR="00041E74" w:rsidRPr="00041E74" w:rsidRDefault="00041E74" w:rsidP="00041E74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041E74">
        <w:rPr>
          <w:rFonts w:ascii="MS Gothic" w:eastAsia="MS Gothic" w:hAnsi="MS Gothic" w:cs="MS Gothic" w:hint="eastAsia"/>
          <w:b w:val="0"/>
          <w:sz w:val="20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설계 과정에서 어떤 사람들을 이해해야 하는가?</w:t>
      </w:r>
    </w:p>
    <w:p w:rsidR="00826B10" w:rsidRPr="00041E74" w:rsidRDefault="00826B10" w:rsidP="00826B10">
      <w:pPr>
        <w:rPr>
          <w:rFonts w:asciiTheme="minorEastAsia" w:eastAsiaTheme="minorEastAsia" w:hAnsiTheme="minorEastAsia"/>
        </w:rPr>
      </w:pPr>
    </w:p>
    <w:p w:rsidR="00032A93" w:rsidRDefault="00995866">
      <w:pPr>
        <w:pStyle w:val="10"/>
        <w:spacing w:before="540" w:after="360"/>
      </w:pPr>
      <w:bookmarkStart w:id="2" w:name="_Toc129092295"/>
      <w:r>
        <w:rPr>
          <w:rFonts w:hint="eastAsia"/>
        </w:rPr>
        <w:t>이해당사자의</w:t>
      </w:r>
      <w:r>
        <w:t xml:space="preserve"> </w:t>
      </w:r>
      <w:r>
        <w:rPr>
          <w:rFonts w:hint="eastAsia"/>
        </w:rPr>
        <w:t>고충</w:t>
      </w:r>
      <w:r>
        <w:rPr>
          <w:rFonts w:hint="eastAsia"/>
        </w:rPr>
        <w:t>(</w:t>
      </w:r>
      <w:r>
        <w:t>pain point</w:t>
      </w:r>
      <w:r w:rsidR="00FC1E9E">
        <w:t>s</w:t>
      </w:r>
      <w:bookmarkStart w:id="3" w:name="_GoBack"/>
      <w:bookmarkEnd w:id="3"/>
      <w:r>
        <w:t xml:space="preserve">)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니즈</w:t>
      </w:r>
      <w:r>
        <w:rPr>
          <w:rFonts w:hint="eastAsia"/>
        </w:rPr>
        <w:t>(</w:t>
      </w:r>
      <w:r>
        <w:t>needs)</w:t>
      </w:r>
      <w:bookmarkEnd w:id="2"/>
    </w:p>
    <w:p w:rsidR="00041E74" w:rsidRDefault="0030185B" w:rsidP="00041E74">
      <w:pPr>
        <w:rPr>
          <w:rFonts w:ascii="맑은 고딕" w:eastAsia="맑은 고딕" w:hAnsi="맑은 고딕"/>
        </w:rPr>
      </w:pPr>
      <w:r w:rsidRPr="0030185B">
        <w:rPr>
          <w:rFonts w:ascii="맑은 고딕" w:eastAsia="맑은 고딕" w:hAnsi="맑은 고딕" w:hint="eastAsia"/>
        </w:rPr>
        <w:t xml:space="preserve">참고] </w:t>
      </w:r>
    </w:p>
    <w:p w:rsidR="00041E74" w:rsidRP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이해당사자가 겪는 고충은 무엇인가?</w:t>
      </w:r>
      <w:r w:rsidRPr="00041E74">
        <w:rPr>
          <w:rFonts w:asciiTheme="minorEastAsia" w:eastAsiaTheme="minorEastAsia" w:hAnsiTheme="minorEastAsia"/>
          <w:szCs w:val="20"/>
        </w:rPr>
        <w:t xml:space="preserve"> </w:t>
      </w:r>
    </w:p>
    <w:p w:rsidR="00041E74" w:rsidRP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이해당사자가 원하는 것(needs)은 무엇인가?</w:t>
      </w:r>
    </w:p>
    <w:p w:rsidR="00041E74" w:rsidRPr="00041E74" w:rsidRDefault="00041E74" w:rsidP="00F106F6"/>
    <w:p w:rsidR="00995866" w:rsidRDefault="00995866" w:rsidP="005E3C09">
      <w:pPr>
        <w:pStyle w:val="10"/>
        <w:spacing w:before="540" w:after="360"/>
      </w:pPr>
      <w:bookmarkStart w:id="4" w:name="_Toc129092296"/>
      <w:r>
        <w:rPr>
          <w:rFonts w:hint="eastAsia"/>
        </w:rPr>
        <w:t>이해당사자의</w:t>
      </w:r>
      <w:r>
        <w:t xml:space="preserve"> </w:t>
      </w:r>
      <w:r>
        <w:rPr>
          <w:rFonts w:hint="eastAsia"/>
        </w:rPr>
        <w:t>이유</w:t>
      </w:r>
      <w:bookmarkEnd w:id="4"/>
    </w:p>
    <w:p w:rsidR="005E3C09" w:rsidRDefault="0030185B" w:rsidP="005E3C09">
      <w:pPr>
        <w:rPr>
          <w:rFonts w:ascii="맑은 고딕" w:eastAsia="맑은 고딕" w:hAnsi="맑은 고딕"/>
        </w:rPr>
      </w:pPr>
      <w:r w:rsidRPr="0030185B">
        <w:rPr>
          <w:rFonts w:ascii="맑은 고딕" w:eastAsia="맑은 고딕" w:hAnsi="맑은 고딕" w:hint="eastAsia"/>
        </w:rPr>
        <w:t xml:space="preserve">참고] </w:t>
      </w:r>
    </w:p>
    <w:p w:rsidR="00041E74" w:rsidRPr="00041E74" w:rsidRDefault="00041E74" w:rsidP="00041E74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041E74">
        <w:rPr>
          <w:rFonts w:ascii="MS Gothic" w:eastAsia="MS Gothic" w:hAnsi="MS Gothic" w:cs="MS Gothic" w:hint="eastAsia"/>
          <w:b w:val="0"/>
          <w:sz w:val="20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이해당사자는 왜 이 문제가 해결되길 원하는가?</w:t>
      </w:r>
    </w:p>
    <w:p w:rsidR="00041E74" w:rsidRPr="00041E74" w:rsidRDefault="00041E74" w:rsidP="00041E74">
      <w:pPr>
        <w:pStyle w:val="af7"/>
        <w:wordWrap w:val="0"/>
        <w:jc w:val="both"/>
        <w:rPr>
          <w:rFonts w:asciiTheme="minorEastAsia" w:eastAsiaTheme="minorEastAsia" w:hAnsiTheme="minorEastAsia"/>
          <w:b w:val="0"/>
          <w:sz w:val="20"/>
          <w:szCs w:val="20"/>
        </w:rPr>
      </w:pPr>
      <w:r w:rsidRPr="00041E74">
        <w:rPr>
          <w:rFonts w:ascii="MS Gothic" w:eastAsia="MS Gothic" w:hAnsi="MS Gothic" w:cs="MS Gothic" w:hint="eastAsia"/>
          <w:b w:val="0"/>
          <w:sz w:val="20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이해당사자는 왜 그것을 원하는가?</w:t>
      </w:r>
    </w:p>
    <w:p w:rsidR="00041E74" w:rsidRDefault="00041E74" w:rsidP="005E3C09"/>
    <w:p w:rsidR="007A2E29" w:rsidRPr="00041E74" w:rsidRDefault="007A2E29" w:rsidP="005E3C09"/>
    <w:p w:rsidR="00995866" w:rsidRDefault="00D37C34" w:rsidP="005E3C09">
      <w:pPr>
        <w:pStyle w:val="10"/>
        <w:spacing w:before="540" w:after="360"/>
      </w:pPr>
      <w:bookmarkStart w:id="5" w:name="_Toc129092297"/>
      <w:r>
        <w:rPr>
          <w:rFonts w:hint="eastAsia"/>
        </w:rPr>
        <w:lastRenderedPageBreak/>
        <w:t>프</w:t>
      </w:r>
      <w:r w:rsidR="00995866">
        <w:rPr>
          <w:rFonts w:hint="eastAsia"/>
        </w:rPr>
        <w:t>로젝트</w:t>
      </w:r>
      <w:r w:rsidR="00995866">
        <w:rPr>
          <w:rFonts w:hint="eastAsia"/>
        </w:rPr>
        <w:t xml:space="preserve"> </w:t>
      </w:r>
      <w:r w:rsidR="00995866">
        <w:rPr>
          <w:rFonts w:hint="eastAsia"/>
        </w:rPr>
        <w:t>수행자의</w:t>
      </w:r>
      <w:r w:rsidR="00995866">
        <w:rPr>
          <w:rFonts w:hint="eastAsia"/>
        </w:rPr>
        <w:t xml:space="preserve"> </w:t>
      </w:r>
      <w:r w:rsidR="00995866">
        <w:rPr>
          <w:rFonts w:hint="eastAsia"/>
        </w:rPr>
        <w:t>의도</w:t>
      </w:r>
      <w:bookmarkEnd w:id="5"/>
    </w:p>
    <w:p w:rsidR="00041E74" w:rsidRDefault="0030185B" w:rsidP="00041E74">
      <w:pPr>
        <w:rPr>
          <w:rFonts w:ascii="맑은 고딕" w:eastAsia="맑은 고딕" w:hAnsi="맑은 고딕"/>
        </w:rPr>
      </w:pPr>
      <w:r w:rsidRPr="0030185B">
        <w:rPr>
          <w:rFonts w:ascii="맑은 고딕" w:eastAsia="맑은 고딕" w:hAnsi="맑은 고딕" w:hint="eastAsia"/>
        </w:rPr>
        <w:t xml:space="preserve">참고] </w:t>
      </w:r>
    </w:p>
    <w:p w:rsid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이 주제로 프로젝트를 수행하고 싶은 이유는 무엇인가?</w:t>
      </w:r>
      <w:r w:rsidRPr="00041E74">
        <w:rPr>
          <w:rFonts w:asciiTheme="minorEastAsia" w:eastAsiaTheme="minorEastAsia" w:hAnsiTheme="minorEastAsia"/>
          <w:szCs w:val="20"/>
        </w:rPr>
        <w:t xml:space="preserve"> </w:t>
      </w:r>
    </w:p>
    <w:p w:rsidR="00041E74" w:rsidRPr="00041E74" w:rsidRDefault="00041E74" w:rsidP="00041E74">
      <w:pPr>
        <w:rPr>
          <w:rFonts w:asciiTheme="minorEastAsia" w:eastAsiaTheme="minorEastAsia" w:hAnsiTheme="minorEastAsia"/>
          <w:b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이 문제(과제)를 해결하고 싶은 이유는 무엇인가?</w:t>
      </w:r>
    </w:p>
    <w:p w:rsidR="00041E74" w:rsidRPr="00041E74" w:rsidRDefault="00041E74" w:rsidP="0030185B"/>
    <w:p w:rsidR="00995866" w:rsidRDefault="00995866" w:rsidP="005E3C09">
      <w:pPr>
        <w:pStyle w:val="10"/>
        <w:spacing w:before="540" w:after="360"/>
      </w:pPr>
      <w:bookmarkStart w:id="6" w:name="_Toc129092298"/>
      <w:r>
        <w:rPr>
          <w:rFonts w:hint="eastAsia"/>
        </w:rPr>
        <w:t>탐구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6"/>
    </w:p>
    <w:p w:rsidR="00041E74" w:rsidRDefault="0030185B" w:rsidP="00041E74">
      <w:pPr>
        <w:rPr>
          <w:rFonts w:ascii="맑은 고딕" w:eastAsia="맑은 고딕" w:hAnsi="맑은 고딕"/>
        </w:rPr>
      </w:pPr>
      <w:r w:rsidRPr="0030185B">
        <w:rPr>
          <w:rFonts w:ascii="맑은 고딕" w:eastAsia="맑은 고딕" w:hAnsi="맑은 고딕" w:hint="eastAsia"/>
        </w:rPr>
        <w:t xml:space="preserve">참고] </w:t>
      </w:r>
    </w:p>
    <w:p w:rsid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프로젝트 기간 동안 문제 해결을 위해 무엇을 시도해보고 싶은가?</w:t>
      </w:r>
      <w:r w:rsidRPr="00041E74">
        <w:rPr>
          <w:rFonts w:asciiTheme="minorEastAsia" w:eastAsiaTheme="minorEastAsia" w:hAnsiTheme="minorEastAsia"/>
          <w:szCs w:val="20"/>
        </w:rPr>
        <w:t xml:space="preserve"> </w:t>
      </w:r>
    </w:p>
    <w:p w:rsid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기대하는 결과물은 무엇인가?</w:t>
      </w:r>
      <w:r w:rsidRPr="00041E74">
        <w:rPr>
          <w:rFonts w:asciiTheme="minorEastAsia" w:eastAsiaTheme="minorEastAsia" w:hAnsiTheme="minorEastAsia"/>
          <w:szCs w:val="20"/>
        </w:rPr>
        <w:t xml:space="preserve"> </w:t>
      </w:r>
    </w:p>
    <w:p w:rsidR="00041E74" w:rsidRPr="00041E74" w:rsidRDefault="00041E74" w:rsidP="00041E74">
      <w:pPr>
        <w:rPr>
          <w:rFonts w:asciiTheme="minorEastAsia" w:eastAsiaTheme="minorEastAsia" w:hAnsiTheme="minorEastAsia"/>
          <w:szCs w:val="20"/>
        </w:rPr>
      </w:pPr>
      <w:r w:rsidRPr="00041E74">
        <w:rPr>
          <w:rFonts w:ascii="MS Gothic" w:eastAsia="MS Gothic" w:hAnsi="MS Gothic" w:cs="MS Gothic" w:hint="eastAsia"/>
          <w:szCs w:val="20"/>
        </w:rPr>
        <w:t>‣</w:t>
      </w:r>
      <w:r w:rsidRPr="00041E74">
        <w:rPr>
          <w:rFonts w:asciiTheme="minorEastAsia" w:eastAsiaTheme="minorEastAsia" w:hAnsiTheme="minorEastAsia" w:hint="eastAsia"/>
          <w:szCs w:val="20"/>
        </w:rPr>
        <w:t xml:space="preserve"> 정량적/정성적 달성 지표는 무엇인가?</w:t>
      </w:r>
    </w:p>
    <w:p w:rsidR="00041E74" w:rsidRPr="00041E74" w:rsidRDefault="00041E74" w:rsidP="0030185B"/>
    <w:p w:rsidR="0030185B" w:rsidRDefault="00995866" w:rsidP="004934D7">
      <w:pPr>
        <w:pStyle w:val="10"/>
        <w:spacing w:before="540" w:after="360"/>
      </w:pPr>
      <w:bookmarkStart w:id="7" w:name="_Toc12909229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185B" w:rsidTr="0030185B">
        <w:tc>
          <w:tcPr>
            <w:tcW w:w="2900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역할 분담</w:t>
            </w:r>
          </w:p>
        </w:tc>
      </w:tr>
      <w:tr w:rsidR="0030185B" w:rsidTr="0030185B">
        <w:tc>
          <w:tcPr>
            <w:tcW w:w="2900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</w:tr>
      <w:tr w:rsidR="0030185B" w:rsidTr="0030185B">
        <w:tc>
          <w:tcPr>
            <w:tcW w:w="2900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</w:tr>
      <w:tr w:rsidR="0030185B" w:rsidTr="0030185B">
        <w:tc>
          <w:tcPr>
            <w:tcW w:w="2900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</w:tr>
      <w:tr w:rsidR="0030185B" w:rsidTr="0030185B">
        <w:tc>
          <w:tcPr>
            <w:tcW w:w="2900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  <w:tc>
          <w:tcPr>
            <w:tcW w:w="2901" w:type="dxa"/>
          </w:tcPr>
          <w:p w:rsidR="0030185B" w:rsidRDefault="0030185B" w:rsidP="0030185B"/>
        </w:tc>
      </w:tr>
    </w:tbl>
    <w:p w:rsidR="0030185B" w:rsidRDefault="0030185B" w:rsidP="0030185B"/>
    <w:p w:rsidR="0030185B" w:rsidRPr="0030185B" w:rsidRDefault="0030185B" w:rsidP="0030185B"/>
    <w:p w:rsidR="00995866" w:rsidRPr="00995866" w:rsidRDefault="00995866" w:rsidP="00995866">
      <w:pPr>
        <w:pStyle w:val="10"/>
        <w:spacing w:before="540" w:after="360"/>
      </w:pPr>
      <w:bookmarkStart w:id="8" w:name="_Toc129092300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현장방문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185B" w:rsidTr="0030185B">
        <w:tc>
          <w:tcPr>
            <w:tcW w:w="2900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185B" w:rsidRPr="0030185B" w:rsidRDefault="0030185B" w:rsidP="0030185B">
            <w:pPr>
              <w:jc w:val="center"/>
              <w:rPr>
                <w:rFonts w:asciiTheme="minorEastAsia" w:eastAsiaTheme="minorEastAsia" w:hAnsiTheme="minorEastAsia"/>
              </w:rPr>
            </w:pPr>
            <w:r w:rsidRPr="0030185B">
              <w:rPr>
                <w:rFonts w:asciiTheme="minorEastAsia" w:eastAsiaTheme="minorEastAsia" w:hAnsiTheme="minorEastAsia" w:hint="eastAsia"/>
              </w:rPr>
              <w:t>역할 분담</w:t>
            </w:r>
          </w:p>
        </w:tc>
      </w:tr>
      <w:tr w:rsidR="0030185B" w:rsidTr="0030185B">
        <w:tc>
          <w:tcPr>
            <w:tcW w:w="2900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</w:tr>
      <w:tr w:rsidR="0030185B" w:rsidTr="0030185B">
        <w:tc>
          <w:tcPr>
            <w:tcW w:w="2900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</w:tr>
      <w:tr w:rsidR="0030185B" w:rsidTr="0030185B">
        <w:tc>
          <w:tcPr>
            <w:tcW w:w="2900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</w:tr>
      <w:tr w:rsidR="0030185B" w:rsidTr="0030185B">
        <w:tc>
          <w:tcPr>
            <w:tcW w:w="2900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  <w:tc>
          <w:tcPr>
            <w:tcW w:w="2901" w:type="dxa"/>
          </w:tcPr>
          <w:p w:rsidR="0030185B" w:rsidRDefault="0030185B" w:rsidP="00995866"/>
        </w:tc>
      </w:tr>
    </w:tbl>
    <w:p w:rsidR="00995866" w:rsidRPr="00995866" w:rsidRDefault="00995866" w:rsidP="00995866"/>
    <w:sectPr w:rsidR="00995866" w:rsidRPr="00995866" w:rsidSect="000659A9">
      <w:headerReference w:type="default" r:id="rId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FB1" w:rsidRDefault="00E13FB1">
      <w:r>
        <w:separator/>
      </w:r>
    </w:p>
  </w:endnote>
  <w:endnote w:type="continuationSeparator" w:id="0">
    <w:p w:rsidR="00E13FB1" w:rsidRDefault="00E1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FC1E9E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FB1" w:rsidRDefault="00E13FB1">
      <w:r>
        <w:separator/>
      </w:r>
    </w:p>
  </w:footnote>
  <w:footnote w:type="continuationSeparator" w:id="0">
    <w:p w:rsidR="00E13FB1" w:rsidRDefault="00E13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</w:tblGrid>
    <w:tr w:rsidR="00095DE7" w:rsidTr="008D354C">
      <w:tc>
        <w:tcPr>
          <w:tcW w:w="2900" w:type="dxa"/>
          <w:shd w:val="clear" w:color="auto" w:fill="auto"/>
        </w:tcPr>
        <w:p w:rsidR="00095DE7" w:rsidRDefault="00095DE7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095DE7" w:rsidRDefault="00095DE7">
          <w:pPr>
            <w:pStyle w:val="a4"/>
          </w:pP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3"/>
  </w:num>
  <w:num w:numId="6">
    <w:abstractNumId w:val="14"/>
  </w:num>
  <w:num w:numId="7">
    <w:abstractNumId w:val="6"/>
  </w:num>
  <w:num w:numId="8">
    <w:abstractNumId w:val="21"/>
  </w:num>
  <w:num w:numId="9">
    <w:abstractNumId w:val="27"/>
  </w:num>
  <w:num w:numId="10">
    <w:abstractNumId w:val="23"/>
  </w:num>
  <w:num w:numId="11">
    <w:abstractNumId w:val="18"/>
  </w:num>
  <w:num w:numId="12">
    <w:abstractNumId w:val="17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4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6"/>
  </w:num>
  <w:num w:numId="28">
    <w:abstractNumId w:val="0"/>
  </w:num>
  <w:num w:numId="29">
    <w:abstractNumId w:val="1"/>
  </w:num>
  <w:num w:numId="30">
    <w:abstractNumId w:val="15"/>
  </w:num>
  <w:num w:numId="31">
    <w:abstractNumId w:val="3"/>
  </w:num>
  <w:num w:numId="32">
    <w:abstractNumId w:val="26"/>
  </w:num>
  <w:num w:numId="3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95DE7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E74F7"/>
    <w:rsid w:val="003F41A3"/>
    <w:rsid w:val="00426862"/>
    <w:rsid w:val="0044728D"/>
    <w:rsid w:val="004E5A83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7114"/>
    <w:rsid w:val="00826B10"/>
    <w:rsid w:val="00870EAC"/>
    <w:rsid w:val="008A1DDD"/>
    <w:rsid w:val="008A32D1"/>
    <w:rsid w:val="008A6BE3"/>
    <w:rsid w:val="008C102A"/>
    <w:rsid w:val="008D354C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A0E0C"/>
    <w:rsid w:val="00BF0792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37C34"/>
    <w:rsid w:val="00D47BEA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776E"/>
    <w:rsid w:val="00FA52A8"/>
    <w:rsid w:val="00FC1E9E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ddd"/>
    </o:shapedefaults>
    <o:shapelayout v:ext="edit">
      <o:idmap v:ext="edit" data="1"/>
    </o:shapelayout>
  </w:shapeDefaults>
  <w:decimalSymbol w:val="."/>
  <w:listSeparator w:val=","/>
  <w14:docId w14:val="4457CA06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5BA18-B990-4B0F-9E61-DDADC5A1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159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1621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user</cp:lastModifiedBy>
  <cp:revision>15</cp:revision>
  <cp:lastPrinted>2023-03-07T05:23:00Z</cp:lastPrinted>
  <dcterms:created xsi:type="dcterms:W3CDTF">2011-10-04T16:09:00Z</dcterms:created>
  <dcterms:modified xsi:type="dcterms:W3CDTF">2023-09-12T08:56:00Z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